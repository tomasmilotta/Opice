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22" w:rsidRDefault="00160A5A" w:rsidP="00160A5A">
      <w:pPr>
        <w:rPr>
          <w:rFonts w:ascii="Times New Roman" w:hAnsi="Times New Roman" w:cs="Times New Roman"/>
          <w:b/>
          <w:sz w:val="24"/>
          <w:szCs w:val="24"/>
        </w:rPr>
      </w:pPr>
      <w:r w:rsidRPr="00150222">
        <w:rPr>
          <w:rFonts w:ascii="Times New Roman" w:hAnsi="Times New Roman" w:cs="Times New Roman"/>
          <w:b/>
          <w:sz w:val="24"/>
          <w:szCs w:val="24"/>
        </w:rPr>
        <w:t xml:space="preserve">WT2 </w:t>
      </w:r>
      <w:proofErr w:type="spellStart"/>
      <w:r w:rsidRPr="00150222">
        <w:rPr>
          <w:rFonts w:ascii="Times New Roman" w:hAnsi="Times New Roman" w:cs="Times New Roman"/>
          <w:b/>
          <w:sz w:val="24"/>
          <w:szCs w:val="24"/>
        </w:rPr>
        <w:t>cv</w:t>
      </w:r>
      <w:proofErr w:type="spellEnd"/>
      <w:r w:rsidRPr="00150222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E4340D" w:rsidRPr="001502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0222" w:rsidRDefault="00150222" w:rsidP="00160A5A">
      <w:pPr>
        <w:rPr>
          <w:rFonts w:ascii="Times New Roman" w:hAnsi="Times New Roman" w:cs="Times New Roman"/>
          <w:b/>
          <w:sz w:val="24"/>
          <w:szCs w:val="24"/>
        </w:rPr>
      </w:pPr>
    </w:p>
    <w:p w:rsidR="00150222" w:rsidRDefault="00150222" w:rsidP="00160A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Veškeré úkoly řešte pomocí HTML5 a css3</w:t>
      </w:r>
    </w:p>
    <w:p w:rsidR="00150222" w:rsidRDefault="00150222" w:rsidP="00160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Zdroje pro řešení:</w:t>
      </w:r>
    </w:p>
    <w:p w:rsidR="00150222" w:rsidRDefault="007270C9" w:rsidP="00160A5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50222" w:rsidRPr="00822DA6">
          <w:rPr>
            <w:rStyle w:val="Hypertextovodkaz"/>
          </w:rPr>
          <w:t>http://moderniweb.com/výuka/html5/formulare.html</w:t>
        </w:r>
      </w:hyperlink>
    </w:p>
    <w:p w:rsidR="00150222" w:rsidRDefault="007270C9" w:rsidP="00160A5A">
      <w:pPr>
        <w:rPr>
          <w:rStyle w:val="Hypertextovodkaz"/>
          <w:rFonts w:ascii="Times New Roman" w:hAnsi="Times New Roman" w:cs="Times New Roman"/>
          <w:sz w:val="24"/>
          <w:szCs w:val="24"/>
        </w:rPr>
      </w:pPr>
      <w:hyperlink r:id="rId6" w:history="1">
        <w:r w:rsidR="00150222" w:rsidRPr="000B5651">
          <w:rPr>
            <w:rStyle w:val="Hypertextovodkaz"/>
            <w:rFonts w:ascii="Times New Roman" w:hAnsi="Times New Roman" w:cs="Times New Roman"/>
            <w:sz w:val="24"/>
            <w:szCs w:val="24"/>
          </w:rPr>
          <w:t>http://html5css3.4fan.cz/</w:t>
        </w:r>
      </w:hyperlink>
    </w:p>
    <w:p w:rsidR="007270C9" w:rsidRDefault="007270C9" w:rsidP="00160A5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86BBE">
          <w:rPr>
            <w:rStyle w:val="Hypertextovodkaz"/>
            <w:rFonts w:ascii="Times New Roman" w:hAnsi="Times New Roman" w:cs="Times New Roman"/>
            <w:sz w:val="24"/>
            <w:szCs w:val="24"/>
          </w:rPr>
          <w:t>https://www.w3schools.com/tags/</w:t>
        </w:r>
      </w:hyperlink>
    </w:p>
    <w:p w:rsidR="007270C9" w:rsidRDefault="007270C9" w:rsidP="00160A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56D8" w:rsidRPr="00A156D8" w:rsidRDefault="00A156D8" w:rsidP="00A156D8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156D8">
        <w:rPr>
          <w:rFonts w:ascii="Times New Roman" w:hAnsi="Times New Roman" w:cs="Times New Roman"/>
          <w:b/>
          <w:sz w:val="24"/>
          <w:szCs w:val="24"/>
        </w:rPr>
        <w:t>Pomocí css3 vytvořte nadpis H1 celé stránky bude se stínem, který bude obsahovat Vaše jméno a příjmení</w:t>
      </w:r>
    </w:p>
    <w:p w:rsidR="00A156D8" w:rsidRDefault="00A156D8" w:rsidP="00A156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03FC2325" wp14:editId="7ADD080C">
            <wp:extent cx="2133600" cy="5524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D8" w:rsidRDefault="00A156D8" w:rsidP="00160A5A">
      <w:pPr>
        <w:rPr>
          <w:rFonts w:ascii="Times New Roman" w:hAnsi="Times New Roman" w:cs="Times New Roman"/>
          <w:sz w:val="24"/>
          <w:szCs w:val="24"/>
        </w:rPr>
      </w:pPr>
    </w:p>
    <w:p w:rsidR="00160A5A" w:rsidRPr="00150222" w:rsidRDefault="00160A5A" w:rsidP="00A156D8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50222">
        <w:rPr>
          <w:rFonts w:ascii="Times New Roman" w:hAnsi="Times New Roman" w:cs="Times New Roman"/>
          <w:b/>
          <w:sz w:val="24"/>
          <w:szCs w:val="24"/>
        </w:rPr>
        <w:t>Vytvořte formulář na libovolné téma, který bude mít pomocí HTML5 nastavené tyto vlas</w:t>
      </w:r>
      <w:r w:rsidR="00E4340D" w:rsidRPr="00150222">
        <w:rPr>
          <w:rFonts w:ascii="Times New Roman" w:hAnsi="Times New Roman" w:cs="Times New Roman"/>
          <w:b/>
          <w:sz w:val="24"/>
          <w:szCs w:val="24"/>
        </w:rPr>
        <w:t>t</w:t>
      </w:r>
      <w:r w:rsidRPr="00150222">
        <w:rPr>
          <w:rFonts w:ascii="Times New Roman" w:hAnsi="Times New Roman" w:cs="Times New Roman"/>
          <w:b/>
          <w:sz w:val="24"/>
          <w:szCs w:val="24"/>
        </w:rPr>
        <w:t>nosti</w:t>
      </w:r>
      <w:r w:rsidR="00444F70">
        <w:rPr>
          <w:rFonts w:ascii="Times New Roman" w:hAnsi="Times New Roman" w:cs="Times New Roman"/>
          <w:b/>
          <w:sz w:val="24"/>
          <w:szCs w:val="24"/>
        </w:rPr>
        <w:t>.</w:t>
      </w:r>
    </w:p>
    <w:p w:rsidR="00160A5A" w:rsidRPr="00160A5A" w:rsidRDefault="00160A5A" w:rsidP="00160A5A">
      <w:pPr>
        <w:numPr>
          <w:ilvl w:val="0"/>
          <w:numId w:val="1"/>
        </w:numPr>
        <w:shd w:val="clear" w:color="auto" w:fill="FFFFFF"/>
        <w:spacing w:before="210" w:after="21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60A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U dvou elementů bude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Pr="00160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requred</w:t>
      </w:r>
      <w:proofErr w:type="spellEnd"/>
      <w:r w:rsidRPr="00160A5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- zabrání odeslání formuláře, pokud není pole vyplněno</w:t>
      </w:r>
    </w:p>
    <w:p w:rsidR="00160A5A" w:rsidRPr="00160A5A" w:rsidRDefault="00E4340D" w:rsidP="00ED5A8B">
      <w:pPr>
        <w:numPr>
          <w:ilvl w:val="0"/>
          <w:numId w:val="1"/>
        </w:numPr>
        <w:shd w:val="clear" w:color="auto" w:fill="FFFFFF"/>
        <w:spacing w:before="210" w:after="21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60A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U všech elementů bude</w:t>
      </w:r>
      <w:r w:rsidRPr="00160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Pr="00160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placeholder</w:t>
      </w:r>
      <w:proofErr w:type="spellEnd"/>
      <w:r w:rsidRPr="00160A5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- nápověda ve formulářovém poli</w:t>
      </w:r>
      <w:r w:rsidRPr="00160A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</w:t>
      </w:r>
      <w:r w:rsidR="00160A5A" w:rsidRPr="00160A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U dvou elementů bude použit</w:t>
      </w:r>
      <w:r w:rsidR="00160A5A" w:rsidRPr="00160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="00160A5A" w:rsidRPr="00160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pattern</w:t>
      </w:r>
      <w:proofErr w:type="spellEnd"/>
      <w:r w:rsidR="00160A5A" w:rsidRPr="00160A5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- určí strukturu výplně formulářového pole</w:t>
      </w:r>
    </w:p>
    <w:p w:rsidR="00E4340D" w:rsidRDefault="00160A5A" w:rsidP="00160A5A">
      <w:pPr>
        <w:numPr>
          <w:ilvl w:val="0"/>
          <w:numId w:val="1"/>
        </w:numPr>
        <w:shd w:val="clear" w:color="auto" w:fill="FFFFFF"/>
        <w:spacing w:before="210" w:after="21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60A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Jeden element bude mít defaultní hodnotu  a bude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Pr="00160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readonly</w:t>
      </w:r>
      <w:proofErr w:type="spellEnd"/>
      <w:r w:rsidRPr="00160A5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- znemožní psát do formulářového pole</w:t>
      </w:r>
    </w:p>
    <w:p w:rsidR="00160A5A" w:rsidRPr="00160A5A" w:rsidRDefault="00160A5A" w:rsidP="00E86871">
      <w:pPr>
        <w:numPr>
          <w:ilvl w:val="0"/>
          <w:numId w:val="1"/>
        </w:numPr>
        <w:shd w:val="clear" w:color="auto" w:fill="FFFFFF"/>
        <w:spacing w:before="210" w:after="21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60A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U jednoho elementu bude nastaveno</w:t>
      </w:r>
      <w:r w:rsidRPr="00160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Pr="00160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multiple</w:t>
      </w:r>
      <w:proofErr w:type="spellEnd"/>
      <w:r w:rsidRPr="00160A5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- umožňuje zadat do jednoho pole více údajů </w:t>
      </w:r>
    </w:p>
    <w:p w:rsidR="007B5AAC" w:rsidRDefault="00160A5A" w:rsidP="00160A5A">
      <w:pPr>
        <w:numPr>
          <w:ilvl w:val="0"/>
          <w:numId w:val="2"/>
        </w:numPr>
        <w:shd w:val="clear" w:color="auto" w:fill="FFFFFF"/>
        <w:spacing w:before="210" w:after="21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60A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U jednoho elementu bude nastaveno</w:t>
      </w:r>
      <w:r w:rsidRPr="00160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email</w:t>
      </w:r>
      <w:r w:rsidRPr="00160A5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- pole určené pro emailové adresy, kde v případě neplatné hodnoty vypíše uživateli chybu a zabrání odeslání</w:t>
      </w:r>
    </w:p>
    <w:p w:rsidR="007B5AAC" w:rsidRPr="007B5AAC" w:rsidRDefault="00160A5A" w:rsidP="007B5AAC">
      <w:pPr>
        <w:numPr>
          <w:ilvl w:val="0"/>
          <w:numId w:val="2"/>
        </w:numPr>
        <w:shd w:val="clear" w:color="auto" w:fill="FFFFFF"/>
        <w:spacing w:before="210" w:after="21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 w:rsidRPr="007B5A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U jednoho elementu bude nastaveno </w:t>
      </w:r>
      <w:proofErr w:type="spellStart"/>
      <w:r w:rsidR="007B5AAC" w:rsidRPr="007B5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Datalist</w:t>
      </w:r>
      <w:proofErr w:type="spellEnd"/>
      <w:r w:rsidR="007B5AAC" w:rsidRPr="007B5A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pro výběr z více </w:t>
      </w:r>
      <w:r w:rsidR="007B5A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možností výběru.</w:t>
      </w:r>
    </w:p>
    <w:p w:rsidR="00160A5A" w:rsidRPr="007B5AAC" w:rsidRDefault="00160A5A" w:rsidP="007B5AAC">
      <w:pPr>
        <w:numPr>
          <w:ilvl w:val="0"/>
          <w:numId w:val="2"/>
        </w:numPr>
        <w:shd w:val="clear" w:color="auto" w:fill="FFFFFF"/>
        <w:spacing w:before="210" w:after="21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B5A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U jednoho elementu bude nastaveno</w:t>
      </w:r>
      <w:r w:rsidRPr="007B5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Pr="007B5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range</w:t>
      </w:r>
      <w:proofErr w:type="spellEnd"/>
      <w:r w:rsidRPr="007B5AA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- zobrazí posuvník, do budoucna by měl být rozšířen o číselné hodnoty definované vlastnostmi min a </w:t>
      </w:r>
      <w:proofErr w:type="spellStart"/>
      <w:r w:rsidRPr="007B5AA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max</w:t>
      </w:r>
      <w:proofErr w:type="spellEnd"/>
      <w:r w:rsidRPr="007B5AA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</w:p>
    <w:p w:rsidR="00160A5A" w:rsidRPr="00160A5A" w:rsidRDefault="00160A5A" w:rsidP="00160A5A">
      <w:pPr>
        <w:numPr>
          <w:ilvl w:val="0"/>
          <w:numId w:val="2"/>
        </w:numPr>
        <w:shd w:val="clear" w:color="auto" w:fill="FFFFFF"/>
        <w:spacing w:before="210" w:after="21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60A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U jednoho elementu bude nastaveno</w:t>
      </w:r>
      <w:r w:rsidRPr="00160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tel</w:t>
      </w:r>
      <w:r w:rsidRPr="00160A5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- pole určené pro telefonní čísla</w:t>
      </w:r>
    </w:p>
    <w:p w:rsidR="00160A5A" w:rsidRPr="00160A5A" w:rsidRDefault="00160A5A" w:rsidP="00160A5A">
      <w:pPr>
        <w:numPr>
          <w:ilvl w:val="0"/>
          <w:numId w:val="2"/>
        </w:numPr>
        <w:shd w:val="clear" w:color="auto" w:fill="FFFFFF"/>
        <w:spacing w:before="210" w:after="21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60A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U jednoho elementu bude nastaveno</w:t>
      </w:r>
      <w:r w:rsidRPr="00160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Pr="00160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date</w:t>
      </w:r>
      <w:proofErr w:type="spellEnd"/>
      <w:r w:rsidRPr="00160A5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- umožní zadat den, měsíc a rok, pomocí kalendáře </w:t>
      </w:r>
    </w:p>
    <w:p w:rsidR="00160A5A" w:rsidRPr="00160A5A" w:rsidRDefault="00160A5A" w:rsidP="00444F70">
      <w:pPr>
        <w:shd w:val="clear" w:color="auto" w:fill="FFFFFF"/>
        <w:spacing w:before="210" w:after="210" w:line="240" w:lineRule="auto"/>
        <w:rPr>
          <w:rFonts w:ascii="Times New Roman" w:hAnsi="Times New Roman" w:cs="Times New Roman"/>
          <w:sz w:val="24"/>
          <w:szCs w:val="24"/>
        </w:rPr>
      </w:pPr>
    </w:p>
    <w:p w:rsidR="00160A5A" w:rsidRPr="00160A5A" w:rsidRDefault="00A156D8" w:rsidP="00160A5A">
      <w:pPr>
        <w:pStyle w:val="Nadpis2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15022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44F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50222">
        <w:rPr>
          <w:rFonts w:ascii="Times New Roman" w:hAnsi="Times New Roman" w:cs="Times New Roman"/>
          <w:color w:val="000000"/>
          <w:sz w:val="24"/>
          <w:szCs w:val="24"/>
        </w:rPr>
        <w:t>Vložte do stránky přehrávač nějakého audia</w:t>
      </w:r>
    </w:p>
    <w:p w:rsidR="0016115D" w:rsidRPr="00150222" w:rsidRDefault="00A156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150222">
        <w:rPr>
          <w:rFonts w:ascii="Times New Roman" w:hAnsi="Times New Roman" w:cs="Times New Roman"/>
          <w:sz w:val="24"/>
          <w:szCs w:val="24"/>
        </w:rPr>
        <w:t xml:space="preserve">. </w:t>
      </w:r>
      <w:r w:rsidR="009D1C65" w:rsidRPr="00150222">
        <w:rPr>
          <w:rFonts w:ascii="Times New Roman" w:hAnsi="Times New Roman" w:cs="Times New Roman"/>
          <w:b/>
          <w:sz w:val="24"/>
          <w:szCs w:val="24"/>
        </w:rPr>
        <w:t>Pomocí css3 vytvořte následující obdélníky s vlastním textem:</w:t>
      </w:r>
    </w:p>
    <w:p w:rsidR="009D1C65" w:rsidRDefault="009D1C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lastRenderedPageBreak/>
        <w:drawing>
          <wp:inline distT="0" distB="0" distL="0" distR="0" wp14:anchorId="226D67C5" wp14:editId="6735E45A">
            <wp:extent cx="2647950" cy="24384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65" w:rsidRPr="00150222" w:rsidRDefault="001502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150222">
        <w:rPr>
          <w:rFonts w:ascii="Times New Roman" w:hAnsi="Times New Roman" w:cs="Times New Roman"/>
          <w:b/>
          <w:sz w:val="24"/>
          <w:szCs w:val="24"/>
        </w:rPr>
        <w:t>Pomocí css3 vytvořte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1C65" w:rsidRPr="00150222">
        <w:rPr>
          <w:rFonts w:ascii="Times New Roman" w:hAnsi="Times New Roman" w:cs="Times New Roman"/>
          <w:b/>
          <w:sz w:val="24"/>
          <w:szCs w:val="24"/>
        </w:rPr>
        <w:t>3 sloupcový text</w:t>
      </w:r>
      <w:r w:rsidR="00444F70">
        <w:rPr>
          <w:rFonts w:ascii="Times New Roman" w:hAnsi="Times New Roman" w:cs="Times New Roman"/>
          <w:b/>
          <w:sz w:val="24"/>
          <w:szCs w:val="24"/>
        </w:rPr>
        <w:t>. Text nahraďte vlastním.</w:t>
      </w:r>
    </w:p>
    <w:p w:rsidR="009D1C65" w:rsidRDefault="009D1C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597B3A64" wp14:editId="54E67512">
            <wp:extent cx="5760720" cy="120269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22" w:rsidRDefault="00150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150222">
        <w:rPr>
          <w:rFonts w:ascii="Times New Roman" w:hAnsi="Times New Roman" w:cs="Times New Roman"/>
          <w:b/>
          <w:sz w:val="24"/>
          <w:szCs w:val="24"/>
        </w:rPr>
        <w:t>Pomocí css3 vytvořte</w:t>
      </w:r>
      <w:r>
        <w:rPr>
          <w:rFonts w:ascii="Times New Roman" w:hAnsi="Times New Roman" w:cs="Times New Roman"/>
          <w:sz w:val="24"/>
          <w:szCs w:val="24"/>
        </w:rPr>
        <w:t xml:space="preserve"> 4 barevná tlačítka</w:t>
      </w:r>
    </w:p>
    <w:p w:rsidR="00150222" w:rsidRDefault="001502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A9A816A" wp14:editId="2922CBFD">
            <wp:extent cx="2590800" cy="5048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22" w:rsidRPr="00150222" w:rsidRDefault="00444F70" w:rsidP="001502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150222" w:rsidRPr="00150222">
        <w:rPr>
          <w:rFonts w:ascii="Times New Roman" w:hAnsi="Times New Roman" w:cs="Times New Roman"/>
          <w:b/>
          <w:sz w:val="24"/>
          <w:szCs w:val="24"/>
        </w:rPr>
        <w:t xml:space="preserve">Pomocí css3 vytvořte libovolné horizontální CSS3 menu (pomocí </w:t>
      </w:r>
      <w:proofErr w:type="spellStart"/>
      <w:r w:rsidR="00150222" w:rsidRPr="00150222">
        <w:rPr>
          <w:rFonts w:ascii="Times New Roman" w:hAnsi="Times New Roman" w:cs="Times New Roman"/>
          <w:b/>
          <w:sz w:val="24"/>
          <w:szCs w:val="24"/>
        </w:rPr>
        <w:t>li</w:t>
      </w:r>
      <w:proofErr w:type="spellEnd"/>
      <w:r w:rsidR="00150222" w:rsidRPr="0015022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. Text menu nahraďte vlastním.</w:t>
      </w:r>
    </w:p>
    <w:p w:rsidR="00150222" w:rsidRPr="00A156D8" w:rsidRDefault="00150222" w:rsidP="00150222">
      <w:pPr>
        <w:rPr>
          <w:rFonts w:ascii="Times New Roman" w:hAnsi="Times New Roman" w:cs="Times New Roman"/>
          <w:sz w:val="24"/>
          <w:szCs w:val="24"/>
        </w:rPr>
      </w:pPr>
      <w:r w:rsidRPr="00A156D8">
        <w:rPr>
          <w:rFonts w:ascii="Times New Roman" w:hAnsi="Times New Roman" w:cs="Times New Roman"/>
          <w:sz w:val="24"/>
          <w:szCs w:val="24"/>
        </w:rPr>
        <w:t>Například</w:t>
      </w:r>
    </w:p>
    <w:p w:rsidR="00150222" w:rsidRPr="00150222" w:rsidRDefault="00150222" w:rsidP="00150222">
      <w:r>
        <w:rPr>
          <w:noProof/>
          <w:lang w:eastAsia="cs-CZ"/>
        </w:rPr>
        <w:drawing>
          <wp:inline distT="0" distB="0" distL="0" distR="0" wp14:anchorId="3B22C9B8" wp14:editId="355745E6">
            <wp:extent cx="5760720" cy="488315"/>
            <wp:effectExtent l="0" t="0" r="0" b="698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22" w:rsidRPr="00160A5A" w:rsidRDefault="00150222">
      <w:pPr>
        <w:rPr>
          <w:rFonts w:ascii="Times New Roman" w:hAnsi="Times New Roman" w:cs="Times New Roman"/>
          <w:sz w:val="24"/>
          <w:szCs w:val="24"/>
        </w:rPr>
      </w:pPr>
    </w:p>
    <w:sectPr w:rsidR="00150222" w:rsidRPr="00160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A1D83"/>
    <w:multiLevelType w:val="multilevel"/>
    <w:tmpl w:val="E57C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31826"/>
    <w:multiLevelType w:val="hybridMultilevel"/>
    <w:tmpl w:val="9990CD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30401"/>
    <w:multiLevelType w:val="multilevel"/>
    <w:tmpl w:val="8F82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61958"/>
    <w:multiLevelType w:val="hybridMultilevel"/>
    <w:tmpl w:val="1F66E1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5A"/>
    <w:rsid w:val="00150222"/>
    <w:rsid w:val="00160A5A"/>
    <w:rsid w:val="0025570C"/>
    <w:rsid w:val="0043716B"/>
    <w:rsid w:val="00444F70"/>
    <w:rsid w:val="007270C9"/>
    <w:rsid w:val="007B5AAC"/>
    <w:rsid w:val="00884B20"/>
    <w:rsid w:val="009D1C65"/>
    <w:rsid w:val="00A156D8"/>
    <w:rsid w:val="00E4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7609"/>
  <w15:chartTrackingRefBased/>
  <w15:docId w15:val="{88321FDC-B815-4D71-9AB0-66F6D3EB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60A5A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150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60A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160A5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160A5A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npsmoodstavce"/>
    <w:rsid w:val="007B5AAC"/>
  </w:style>
  <w:style w:type="character" w:styleId="Siln">
    <w:name w:val="Strong"/>
    <w:basedOn w:val="Standardnpsmoodstavce"/>
    <w:uiPriority w:val="22"/>
    <w:qFormat/>
    <w:rsid w:val="007B5AAC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150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50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5css3.4fan.cz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moderniweb.com/v&#253;uka/html5/formulare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8050450A.dotm</Template>
  <TotalTime>35</TotalTime>
  <Pages>2</Pages>
  <Words>262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vspj</cp:lastModifiedBy>
  <cp:revision>7</cp:revision>
  <dcterms:created xsi:type="dcterms:W3CDTF">2017-02-22T09:14:00Z</dcterms:created>
  <dcterms:modified xsi:type="dcterms:W3CDTF">2018-03-02T10:47:00Z</dcterms:modified>
</cp:coreProperties>
</file>